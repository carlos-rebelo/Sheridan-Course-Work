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73AE9" w14:textId="6F8A7B21" w:rsidR="003B5752" w:rsidRPr="005B7F7E" w:rsidRDefault="00B10A23" w:rsidP="00B10A23">
      <w:pPr>
        <w:jc w:val="center"/>
        <w:rPr>
          <w:b/>
          <w:bCs/>
          <w:sz w:val="28"/>
          <w:szCs w:val="28"/>
          <w:u w:val="single"/>
        </w:rPr>
      </w:pPr>
      <w:r w:rsidRPr="005B7F7E">
        <w:rPr>
          <w:b/>
          <w:bCs/>
          <w:sz w:val="28"/>
          <w:szCs w:val="28"/>
          <w:u w:val="single"/>
        </w:rPr>
        <w:t>AI and Machine Learning Week 1</w:t>
      </w:r>
    </w:p>
    <w:p w14:paraId="2C73F023" w14:textId="77777777" w:rsidR="00B10A23" w:rsidRPr="005B7F7E" w:rsidRDefault="00B10A23" w:rsidP="00B10A23">
      <w:pPr>
        <w:jc w:val="center"/>
        <w:rPr>
          <w:b/>
          <w:bCs/>
          <w:sz w:val="28"/>
          <w:szCs w:val="28"/>
          <w:u w:val="single"/>
        </w:rPr>
      </w:pPr>
    </w:p>
    <w:p w14:paraId="2E87EC40" w14:textId="0EDC72B7" w:rsidR="00B10A23" w:rsidRPr="005B7F7E" w:rsidRDefault="005B7F7E" w:rsidP="00B10A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F7E">
        <w:rPr>
          <w:sz w:val="24"/>
          <w:szCs w:val="24"/>
        </w:rPr>
        <w:t>ML is mainstream now</w:t>
      </w:r>
    </w:p>
    <w:p w14:paraId="68F712A5" w14:textId="2902D360" w:rsidR="005B7F7E" w:rsidRPr="005B7F7E" w:rsidRDefault="005B7F7E" w:rsidP="00B10A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F7E">
        <w:rPr>
          <w:sz w:val="24"/>
          <w:szCs w:val="24"/>
        </w:rPr>
        <w:t>Uses data to predict trends and get insight</w:t>
      </w:r>
    </w:p>
    <w:p w14:paraId="30C0A585" w14:textId="1F9B1788" w:rsidR="005B7F7E" w:rsidRPr="005B7F7E" w:rsidRDefault="005B7F7E" w:rsidP="00B10A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7F7E">
        <w:rPr>
          <w:sz w:val="24"/>
          <w:szCs w:val="24"/>
        </w:rPr>
        <w:t>Examples: recommendations engines on websites, crop yields</w:t>
      </w:r>
    </w:p>
    <w:p w14:paraId="68F020C5" w14:textId="781B42B9" w:rsidR="005B7F7E" w:rsidRPr="005B7F7E" w:rsidRDefault="005B7F7E" w:rsidP="00B10A23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5B7F7E">
        <w:rPr>
          <w:sz w:val="24"/>
          <w:szCs w:val="24"/>
        </w:rPr>
        <w:t xml:space="preserve">Libraries that do heavy </w:t>
      </w:r>
      <w:r>
        <w:rPr>
          <w:sz w:val="24"/>
          <w:szCs w:val="24"/>
        </w:rPr>
        <w:t>lifting</w:t>
      </w:r>
    </w:p>
    <w:p w14:paraId="3963ACEB" w14:textId="53CD65A6" w:rsidR="005B7F7E" w:rsidRPr="005B7F7E" w:rsidRDefault="005B7F7E" w:rsidP="00B10A23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sz w:val="24"/>
          <w:szCs w:val="24"/>
        </w:rPr>
        <w:t>What is machine learning?</w:t>
      </w:r>
    </w:p>
    <w:p w14:paraId="5D1E31C4" w14:textId="4DC53448" w:rsidR="005B7F7E" w:rsidRDefault="005B7F7E" w:rsidP="005B7F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want to write a program or a “machine” to create its own equation based on the dataset. </w:t>
      </w:r>
      <w:r w:rsidR="002F29E2">
        <w:rPr>
          <w:sz w:val="24"/>
          <w:szCs w:val="24"/>
        </w:rPr>
        <w:t>The program</w:t>
      </w:r>
      <w:r>
        <w:rPr>
          <w:sz w:val="24"/>
          <w:szCs w:val="24"/>
        </w:rPr>
        <w:t xml:space="preserve"> learns how to calculate future data based on previous data</w:t>
      </w:r>
    </w:p>
    <w:p w14:paraId="5A22A480" w14:textId="1A588A65" w:rsidR="005B7F7E" w:rsidRDefault="002F29E2" w:rsidP="005B7F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Algorithms</w:t>
      </w:r>
    </w:p>
    <w:p w14:paraId="1CA49567" w14:textId="71EA94F0" w:rsidR="002F29E2" w:rsidRDefault="002F29E2" w:rsidP="002F29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algorithm can be thought as a general equation that may fit the task at hand</w:t>
      </w:r>
    </w:p>
    <w:p w14:paraId="2259BDED" w14:textId="2C849B1B" w:rsidR="002F29E2" w:rsidRDefault="002F29E2" w:rsidP="002F29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do not come up with new algorithms</w:t>
      </w:r>
    </w:p>
    <w:p w14:paraId="6B419B9C" w14:textId="6761AAF6" w:rsidR="002F29E2" w:rsidRDefault="002F29E2" w:rsidP="002F29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pick the algorithm</w:t>
      </w:r>
    </w:p>
    <w:p w14:paraId="2CCFEA2B" w14:textId="1CB6302C" w:rsidR="002F29E2" w:rsidRDefault="002F29E2" w:rsidP="002F29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Models</w:t>
      </w:r>
    </w:p>
    <w:p w14:paraId="7CD75162" w14:textId="1717D868" w:rsidR="002F29E2" w:rsidRDefault="002F29E2" w:rsidP="002F29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is a specific version of an algorithm that fits the data</w:t>
      </w:r>
    </w:p>
    <w:p w14:paraId="0B3014FB" w14:textId="247C1956" w:rsidR="002F29E2" w:rsidRDefault="002F29E2" w:rsidP="002F29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Specific version is determined using past data, called training</w:t>
      </w:r>
    </w:p>
    <w:p w14:paraId="676EBC3B" w14:textId="17AD7A5C" w:rsidR="002F29E2" w:rsidRDefault="002F29E2" w:rsidP="002F29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Constraints and Hyperparameters</w:t>
      </w:r>
    </w:p>
    <w:p w14:paraId="1631B48D" w14:textId="5A507835" w:rsidR="002F29E2" w:rsidRDefault="002F29E2" w:rsidP="002F29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may constraint the algorithm based on the problem</w:t>
      </w:r>
    </w:p>
    <w:p w14:paraId="372A098E" w14:textId="37FAC820" w:rsidR="002F29E2" w:rsidRDefault="002F29E2" w:rsidP="002F29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Example: salary </w:t>
      </w:r>
      <w:r w:rsidR="009D7138">
        <w:rPr>
          <w:sz w:val="24"/>
          <w:szCs w:val="24"/>
        </w:rPr>
        <w:t>can't</w:t>
      </w:r>
      <w:r>
        <w:rPr>
          <w:sz w:val="24"/>
          <w:szCs w:val="24"/>
        </w:rPr>
        <w:t xml:space="preserve"> be negative</w:t>
      </w:r>
    </w:p>
    <w:p w14:paraId="5B9BFD67" w14:textId="77777777" w:rsidR="002F29E2" w:rsidRDefault="002F29E2" w:rsidP="002F29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different constraints can be set through hyperparameters</w:t>
      </w:r>
    </w:p>
    <w:p w14:paraId="43426433" w14:textId="6C2E6003" w:rsidR="002F29E2" w:rsidRDefault="002F29E2" w:rsidP="002F29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Types of machine learning </w:t>
      </w:r>
      <w:r w:rsidR="009D7138">
        <w:rPr>
          <w:sz w:val="24"/>
          <w:szCs w:val="24"/>
        </w:rPr>
        <w:t>algorithms</w:t>
      </w:r>
    </w:p>
    <w:p w14:paraId="681ABB0E" w14:textId="77777777" w:rsidR="002F29E2" w:rsidRDefault="002F29E2" w:rsidP="002F29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Supervised</w:t>
      </w:r>
    </w:p>
    <w:p w14:paraId="3098F8DB" w14:textId="5E905106" w:rsidR="002F29E2" w:rsidRDefault="002F29E2" w:rsidP="002F29E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Regression: output is continuous</w:t>
      </w:r>
    </w:p>
    <w:p w14:paraId="7DA374EA" w14:textId="4DC2D28B" w:rsidR="009D7138" w:rsidRDefault="002F29E2" w:rsidP="002F29E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</w:t>
      </w:r>
      <w:r w:rsidR="009D7138">
        <w:rPr>
          <w:sz w:val="24"/>
          <w:szCs w:val="24"/>
        </w:rPr>
        <w:t>sification: categorize data into given categories</w:t>
      </w:r>
    </w:p>
    <w:p w14:paraId="3209B570" w14:textId="77777777" w:rsidR="009D7138" w:rsidRDefault="009D7138" w:rsidP="009D713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Unsupervised</w:t>
      </w:r>
    </w:p>
    <w:p w14:paraId="6360AC0D" w14:textId="6A0E2FD3" w:rsidR="002F29E2" w:rsidRDefault="002F29E2" w:rsidP="009D713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7138">
        <w:rPr>
          <w:sz w:val="24"/>
          <w:szCs w:val="24"/>
        </w:rPr>
        <w:t>Clustering: Categorizing data into categories not given by the user</w:t>
      </w:r>
    </w:p>
    <w:p w14:paraId="0F8C0CC4" w14:textId="610A7A99" w:rsidR="009D7138" w:rsidRDefault="009D7138" w:rsidP="009D71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 Blueprint</w:t>
      </w:r>
    </w:p>
    <w:p w14:paraId="637CEBFA" w14:textId="10BC9066" w:rsidR="009D7138" w:rsidRDefault="00676C73" w:rsidP="009D71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 Data Collection</w:t>
      </w:r>
    </w:p>
    <w:p w14:paraId="670AE3D3" w14:textId="1F6D0D01" w:rsidR="00676C73" w:rsidRDefault="00676C73" w:rsidP="009D71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 Feature Engineering</w:t>
      </w:r>
    </w:p>
    <w:p w14:paraId="2AACF659" w14:textId="6637EC7E" w:rsidR="00676C73" w:rsidRDefault="00676C73" w:rsidP="00676C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Cleans the data</w:t>
      </w:r>
    </w:p>
    <w:p w14:paraId="3DCF5F88" w14:textId="33DE2827" w:rsidR="00676C73" w:rsidRDefault="00676C73" w:rsidP="009D71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 Clean data is broken down: model based on the Training set, test set with data. Validation set is data that is retrieved separately from the training set data</w:t>
      </w:r>
    </w:p>
    <w:p w14:paraId="34233D1D" w14:textId="38DE509B" w:rsidR="00676C73" w:rsidRDefault="00676C73" w:rsidP="009D71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 Algorithm -&gt; Model -&gt; Predictions</w:t>
      </w:r>
    </w:p>
    <w:p w14:paraId="4AC0A157" w14:textId="5CF12076" w:rsidR="00676C73" w:rsidRDefault="00676C73" w:rsidP="009D71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live </w:t>
      </w:r>
      <w:proofErr w:type="gramStart"/>
      <w:r>
        <w:rPr>
          <w:sz w:val="24"/>
          <w:szCs w:val="24"/>
        </w:rPr>
        <w:t>analysis</w:t>
      </w:r>
      <w:proofErr w:type="gramEnd"/>
    </w:p>
    <w:p w14:paraId="4605628B" w14:textId="32B87CE3" w:rsidR="00676C73" w:rsidRDefault="00676C73" w:rsidP="00676C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engineer vs Data Scientist</w:t>
      </w:r>
    </w:p>
    <w:p w14:paraId="781FBF09" w14:textId="36CCE725" w:rsidR="00676C73" w:rsidRDefault="00676C73" w:rsidP="00676C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 engineer works on getting the data and putting it a form suitable for the ML</w:t>
      </w:r>
    </w:p>
    <w:p w14:paraId="4E7656C4" w14:textId="7AB263F1" w:rsidR="00676C73" w:rsidRDefault="00676C73" w:rsidP="00676C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Scientists choose the algorithms and come up with models</w:t>
      </w:r>
    </w:p>
    <w:p w14:paraId="5AEE7E99" w14:textId="21F9C32A" w:rsidR="00676C73" w:rsidRDefault="00676C73" w:rsidP="00676C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Engineering</w:t>
      </w:r>
    </w:p>
    <w:p w14:paraId="4841CBAD" w14:textId="73CF6EB1" w:rsidR="00676C73" w:rsidRDefault="00676C73" w:rsidP="00676C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 vs labels</w:t>
      </w:r>
    </w:p>
    <w:p w14:paraId="7AA9D039" w14:textId="77777777" w:rsidR="00676C73" w:rsidRDefault="00676C73" w:rsidP="00CE5553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14:paraId="56E1E4C5" w14:textId="6892AB57" w:rsidR="00676C73" w:rsidRDefault="00676C73" w:rsidP="00676C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supervised learning problem will have 2 things</w:t>
      </w:r>
    </w:p>
    <w:p w14:paraId="53569589" w14:textId="5E2E5480" w:rsidR="00CE5553" w:rsidRDefault="00CE5553" w:rsidP="00CE55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called features</w:t>
      </w:r>
    </w:p>
    <w:p w14:paraId="0BBABB7A" w14:textId="05509FB1" w:rsidR="00CE5553" w:rsidRDefault="00CE5553" w:rsidP="00CE55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called labels</w:t>
      </w:r>
    </w:p>
    <w:p w14:paraId="1CB5B9CC" w14:textId="198336C8" w:rsidR="00CE5553" w:rsidRDefault="00CE5553" w:rsidP="00CE55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Bad data in, bad data out</w:t>
      </w:r>
    </w:p>
    <w:p w14:paraId="02E36AA9" w14:textId="70DD20E9" w:rsidR="00CE5553" w:rsidRDefault="00CE5553" w:rsidP="00CE55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must be clean, </w:t>
      </w:r>
      <w:proofErr w:type="spellStart"/>
      <w:r>
        <w:rPr>
          <w:sz w:val="24"/>
          <w:szCs w:val="24"/>
        </w:rPr>
        <w:t>relevan</w:t>
      </w:r>
      <w:proofErr w:type="spellEnd"/>
      <w:r>
        <w:rPr>
          <w:sz w:val="24"/>
          <w:szCs w:val="24"/>
        </w:rPr>
        <w:t xml:space="preserve"> and meaningful</w:t>
      </w:r>
    </w:p>
    <w:p w14:paraId="6F0B6627" w14:textId="70866E7A" w:rsidR="00CE5553" w:rsidRDefault="00CE5553" w:rsidP="00CE55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1. Data Cleaning</w:t>
      </w:r>
    </w:p>
    <w:p w14:paraId="70A1EFE4" w14:textId="588D1FCF" w:rsidR="00CE5553" w:rsidRDefault="00CE5553" w:rsidP="00CE55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bad records by checking validity</w:t>
      </w:r>
    </w:p>
    <w:p w14:paraId="54475120" w14:textId="51E0139C" w:rsidR="00CE5553" w:rsidRDefault="00CE5553" w:rsidP="00CE55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or remove them</w:t>
      </w:r>
    </w:p>
    <w:p w14:paraId="3F8A45D8" w14:textId="64DA47A0" w:rsidR="00CE5553" w:rsidRDefault="00CE5553" w:rsidP="00CE55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Validity checks</w:t>
      </w:r>
    </w:p>
    <w:p w14:paraId="41884F2C" w14:textId="27F07242" w:rsidR="00CE5553" w:rsidRDefault="00CE5553" w:rsidP="00CE55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range values</w:t>
      </w:r>
    </w:p>
    <w:p w14:paraId="3B180C28" w14:textId="10B52774" w:rsidR="00CE5553" w:rsidRDefault="00CE5553" w:rsidP="00CE55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Impossible combinations = 20 years of experience, 19 years old</w:t>
      </w:r>
    </w:p>
    <w:p w14:paraId="60004D09" w14:textId="4501B822" w:rsidR="00CE5553" w:rsidRDefault="00CE5553" w:rsidP="00CE55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2: Analyze Features</w:t>
      </w:r>
    </w:p>
    <w:p w14:paraId="575A3897" w14:textId="75CE8DDD" w:rsidR="00CE5553" w:rsidRDefault="00CE5553" w:rsidP="00CE55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sense of data</w:t>
      </w:r>
    </w:p>
    <w:p w14:paraId="01F39B19" w14:textId="196CA562" w:rsidR="00CE5553" w:rsidRDefault="00CE5553" w:rsidP="00CE55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Visualize data</w:t>
      </w:r>
    </w:p>
    <w:p w14:paraId="4FB8C810" w14:textId="71FC7B6F" w:rsidR="00CE5553" w:rsidRDefault="00CE5553" w:rsidP="00CE55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irrelevant features</w:t>
      </w:r>
    </w:p>
    <w:p w14:paraId="062D6E99" w14:textId="47E8C4FD" w:rsidR="00CE5553" w:rsidRDefault="00CE5553" w:rsidP="00CE55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features</w:t>
      </w:r>
    </w:p>
    <w:p w14:paraId="0F221C83" w14:textId="0DAE6CAD" w:rsidR="00CE5553" w:rsidRDefault="00CE5553" w:rsidP="00CE5553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Binning -&gt; combine several features into one for clarity</w:t>
      </w:r>
    </w:p>
    <w:p w14:paraId="4DA11607" w14:textId="5880F04A" w:rsidR="00CE5553" w:rsidRDefault="00CE5553" w:rsidP="00CE55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3. Prepare the features for the algorithm</w:t>
      </w:r>
    </w:p>
    <w:p w14:paraId="4367D705" w14:textId="1C67D28A" w:rsidR="00CE5553" w:rsidRDefault="00CE5553" w:rsidP="00CE55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 data categorized into 2 areas</w:t>
      </w:r>
    </w:p>
    <w:p w14:paraId="0BC55685" w14:textId="750B0FF1" w:rsidR="00CE5553" w:rsidRDefault="00CE5553" w:rsidP="00CE5553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Continuous: infinite options</w:t>
      </w:r>
    </w:p>
    <w:p w14:paraId="07A0C766" w14:textId="0E6BFAC8" w:rsidR="00CE5553" w:rsidRDefault="00CE5553" w:rsidP="00CE5553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Categorical: finite number of options</w:t>
      </w:r>
    </w:p>
    <w:p w14:paraId="62BB0A42" w14:textId="30E7DA56" w:rsidR="00CE5553" w:rsidRDefault="00CE5553" w:rsidP="00CE55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Non-numerical data cannot be fed to a ML algorithm</w:t>
      </w:r>
    </w:p>
    <w:p w14:paraId="7B0F85D8" w14:textId="303A3F58" w:rsidR="00CE5553" w:rsidRDefault="00CE5553" w:rsidP="00CE555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4. Feature scaling</w:t>
      </w:r>
    </w:p>
    <w:p w14:paraId="2C10E298" w14:textId="67137CC5" w:rsidR="00CE5553" w:rsidRDefault="00CE5553" w:rsidP="00CE55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Normalization: Min Max Scaling</w:t>
      </w:r>
    </w:p>
    <w:p w14:paraId="19817A4D" w14:textId="4F2FA828" w:rsidR="00CE5553" w:rsidRDefault="00CE5553" w:rsidP="00CE555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Scaling feature data down</w:t>
      </w:r>
    </w:p>
    <w:p w14:paraId="70DDE986" w14:textId="786AABC3" w:rsidR="00040B98" w:rsidRDefault="00040B98" w:rsidP="00040B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Linear Regression Algorithm</w:t>
      </w:r>
    </w:p>
    <w:p w14:paraId="1B7936BF" w14:textId="70EA1B12" w:rsidR="00040B98" w:rsidRDefault="00040B98" w:rsidP="00040B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Regression model helps us predict a continuous value</w:t>
      </w:r>
    </w:p>
    <w:p w14:paraId="3B7CE747" w14:textId="6930D1E3" w:rsidR="00040B98" w:rsidRDefault="00040B98" w:rsidP="00040B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Ordinary least </w:t>
      </w:r>
      <w:proofErr w:type="gramStart"/>
      <w:r>
        <w:rPr>
          <w:sz w:val="24"/>
          <w:szCs w:val="24"/>
        </w:rPr>
        <w:t>Square</w:t>
      </w:r>
      <w:proofErr w:type="gramEnd"/>
      <w:r>
        <w:rPr>
          <w:sz w:val="24"/>
          <w:szCs w:val="24"/>
        </w:rPr>
        <w:t xml:space="preserve"> method</w:t>
      </w:r>
    </w:p>
    <w:p w14:paraId="01245BF8" w14:textId="51AB8BB4" w:rsidR="00040B98" w:rsidRDefault="00040B98" w:rsidP="00040B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line, sum of errors</w:t>
      </w:r>
    </w:p>
    <w:p w14:paraId="5B653C28" w14:textId="4FA82A36" w:rsidR="00040B98" w:rsidRDefault="00040B98" w:rsidP="00040B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of best fit is minimum errors</w:t>
      </w:r>
    </w:p>
    <w:p w14:paraId="74750025" w14:textId="35544251" w:rsidR="007821A8" w:rsidRDefault="007821A8" w:rsidP="00040B9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Hyperparamaters</w:t>
      </w:r>
      <w:proofErr w:type="spellEnd"/>
      <w:r>
        <w:rPr>
          <w:sz w:val="24"/>
          <w:szCs w:val="24"/>
        </w:rPr>
        <w:t xml:space="preserve"> for Linear regression</w:t>
      </w:r>
    </w:p>
    <w:p w14:paraId="76B26A61" w14:textId="50C5EE23" w:rsidR="007821A8" w:rsidRDefault="007821A8" w:rsidP="007821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be the intercept</w:t>
      </w:r>
    </w:p>
    <w:p w14:paraId="4090562B" w14:textId="6AF163C8" w:rsidR="007821A8" w:rsidRDefault="007821A8" w:rsidP="007821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step</w:t>
      </w:r>
    </w:p>
    <w:p w14:paraId="64040A6E" w14:textId="5E0322EF" w:rsidR="007821A8" w:rsidRDefault="007821A8" w:rsidP="007821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Stopping criteria or tolerance</w:t>
      </w:r>
    </w:p>
    <w:p w14:paraId="3340E3B3" w14:textId="3BA1388C" w:rsidR="007821A8" w:rsidRDefault="007821A8" w:rsidP="007821A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Accuracy of Linear regression</w:t>
      </w:r>
    </w:p>
    <w:p w14:paraId="191C2021" w14:textId="62622073" w:rsidR="007821A8" w:rsidRDefault="007821A8" w:rsidP="007821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ML model will be 100%</w:t>
      </w:r>
    </w:p>
    <w:p w14:paraId="7F118697" w14:textId="311E4326" w:rsidR="007821A8" w:rsidRDefault="007821A8" w:rsidP="007821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to have a measure of accuracy</w:t>
      </w:r>
    </w:p>
    <w:p w14:paraId="16E5E3CE" w14:textId="7FE37CD6" w:rsidR="007821A8" w:rsidRPr="00040B98" w:rsidRDefault="007821A8" w:rsidP="007821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regression problems, we use coefficient of determination</w:t>
      </w:r>
    </w:p>
    <w:p w14:paraId="2D7EEBEA" w14:textId="77777777" w:rsidR="005B7F7E" w:rsidRPr="005B7F7E" w:rsidRDefault="005B7F7E" w:rsidP="005B7F7E">
      <w:pPr>
        <w:rPr>
          <w:sz w:val="24"/>
          <w:szCs w:val="24"/>
        </w:rPr>
      </w:pPr>
    </w:p>
    <w:sectPr w:rsidR="005B7F7E" w:rsidRPr="005B7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F7174"/>
    <w:multiLevelType w:val="hybridMultilevel"/>
    <w:tmpl w:val="8960B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95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09"/>
    <w:rsid w:val="00040B98"/>
    <w:rsid w:val="000C2780"/>
    <w:rsid w:val="002F29E2"/>
    <w:rsid w:val="003634F8"/>
    <w:rsid w:val="003B5752"/>
    <w:rsid w:val="005B7F7E"/>
    <w:rsid w:val="00676C73"/>
    <w:rsid w:val="007821A8"/>
    <w:rsid w:val="009D7138"/>
    <w:rsid w:val="00B10A23"/>
    <w:rsid w:val="00CB1509"/>
    <w:rsid w:val="00CE5553"/>
    <w:rsid w:val="00D4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C3D1D"/>
  <w15:chartTrackingRefBased/>
  <w15:docId w15:val="{AFD3009D-33FD-48FB-9055-709CB4E0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~WRL2859.tmp</Template>
  <TotalTime>175</TotalTime>
  <Pages>3</Pages>
  <Words>496</Words>
  <Characters>2425</Characters>
  <Application>Microsoft Office Word</Application>
  <DocSecurity>0</DocSecurity>
  <Lines>84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3</cp:revision>
  <dcterms:created xsi:type="dcterms:W3CDTF">2024-09-05T12:21:00Z</dcterms:created>
  <dcterms:modified xsi:type="dcterms:W3CDTF">2024-09-05T15:16:00Z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758adc6d0c1b0d881b7ab7051375e510331fd3d9890fa742b0df4a7bcf907fae</vt:lpwstr>
  </property>
</Properties>
</file>